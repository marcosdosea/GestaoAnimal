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250C8" w14:textId="73534703" w:rsidR="00A879E8" w:rsidRPr="00561CC0" w:rsidRDefault="00744F71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Gestão Animal</w:t>
      </w:r>
    </w:p>
    <w:p w14:paraId="4FA1BCF5" w14:textId="77777777" w:rsidR="00A879E8" w:rsidRPr="00561CC0" w:rsidRDefault="00722D62">
      <w:pPr>
        <w:pStyle w:val="Ttulo"/>
        <w:jc w:val="right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t xml:space="preserve">Guia de </w:t>
      </w:r>
      <w:r w:rsidR="00561CC0" w:rsidRPr="00561CC0">
        <w:rPr>
          <w:rFonts w:ascii="Times New Roman" w:hAnsi="Times New Roman"/>
          <w:lang w:val="pt-BR"/>
        </w:rPr>
        <w:t>A</w:t>
      </w:r>
      <w:r w:rsidRPr="00561CC0">
        <w:rPr>
          <w:rFonts w:ascii="Times New Roman" w:hAnsi="Times New Roman"/>
          <w:lang w:val="pt-BR"/>
        </w:rPr>
        <w:t xml:space="preserve">nálise e </w:t>
      </w:r>
      <w:r w:rsidR="00561CC0" w:rsidRPr="00561CC0">
        <w:rPr>
          <w:rFonts w:ascii="Times New Roman" w:hAnsi="Times New Roman"/>
          <w:lang w:val="pt-BR"/>
        </w:rPr>
        <w:t>P</w:t>
      </w:r>
      <w:r w:rsidRPr="00561CC0">
        <w:rPr>
          <w:rFonts w:ascii="Times New Roman" w:hAnsi="Times New Roman"/>
          <w:lang w:val="pt-BR"/>
        </w:rPr>
        <w:t>rojeto</w:t>
      </w:r>
    </w:p>
    <w:p w14:paraId="0ADAD49B" w14:textId="77777777" w:rsidR="00A879E8" w:rsidRPr="00561CC0" w:rsidRDefault="00A879E8">
      <w:pPr>
        <w:pStyle w:val="Ttulo"/>
        <w:jc w:val="right"/>
        <w:rPr>
          <w:rFonts w:ascii="Times New Roman" w:hAnsi="Times New Roman"/>
          <w:lang w:val="pt-BR"/>
        </w:rPr>
      </w:pPr>
    </w:p>
    <w:p w14:paraId="081AEA5F" w14:textId="77777777" w:rsidR="00A879E8" w:rsidRPr="00561CC0" w:rsidRDefault="00745B57">
      <w:pPr>
        <w:pStyle w:val="Ttulo"/>
        <w:jc w:val="right"/>
        <w:rPr>
          <w:rFonts w:ascii="Times New Roman" w:hAnsi="Times New Roman"/>
          <w:sz w:val="28"/>
          <w:szCs w:val="28"/>
          <w:lang w:val="pt-BR"/>
        </w:rPr>
      </w:pPr>
      <w:r w:rsidRPr="00561CC0">
        <w:rPr>
          <w:rFonts w:ascii="Times New Roman" w:hAnsi="Times New Roman"/>
          <w:sz w:val="28"/>
          <w:szCs w:val="28"/>
          <w:lang w:val="pt-BR"/>
        </w:rPr>
        <w:t>Versão &lt;</w:t>
      </w:r>
      <w:r w:rsidR="00561CC0" w:rsidRPr="00561CC0">
        <w:rPr>
          <w:rFonts w:ascii="Times New Roman" w:hAnsi="Times New Roman"/>
          <w:sz w:val="28"/>
          <w:szCs w:val="28"/>
          <w:lang w:val="pt-BR"/>
        </w:rPr>
        <w:t>1.0</w:t>
      </w:r>
      <w:r w:rsidRPr="00561CC0">
        <w:rPr>
          <w:rFonts w:ascii="Times New Roman" w:hAnsi="Times New Roman"/>
          <w:sz w:val="28"/>
          <w:szCs w:val="28"/>
          <w:lang w:val="pt-BR"/>
        </w:rPr>
        <w:t>&gt;</w:t>
      </w:r>
    </w:p>
    <w:p w14:paraId="0B9DEA80" w14:textId="77777777" w:rsidR="00A879E8" w:rsidRPr="00561CC0" w:rsidRDefault="00A879E8" w:rsidP="00B9385C">
      <w:pPr>
        <w:pStyle w:val="InfoBlue"/>
      </w:pPr>
    </w:p>
    <w:p w14:paraId="4439D584" w14:textId="77777777" w:rsidR="00A879E8" w:rsidRDefault="00A879E8" w:rsidP="00B9385C">
      <w:pPr>
        <w:pStyle w:val="InfoBlue"/>
      </w:pPr>
    </w:p>
    <w:p w14:paraId="79C0F873" w14:textId="77777777" w:rsidR="00A879E8" w:rsidRDefault="00A879E8">
      <w:pPr>
        <w:pStyle w:val="Ttulo"/>
        <w:rPr>
          <w:sz w:val="28"/>
          <w:szCs w:val="28"/>
          <w:lang w:val="pt-BR"/>
        </w:rPr>
      </w:pPr>
    </w:p>
    <w:p w14:paraId="7B084943" w14:textId="77777777" w:rsidR="00A879E8" w:rsidRDefault="00A879E8">
      <w:pPr>
        <w:rPr>
          <w:lang w:val="pt-BR"/>
        </w:rPr>
        <w:sectPr w:rsidR="00A879E8">
          <w:headerReference w:type="default" r:id="rId8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07EF885A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lastRenderedPageBreak/>
        <w:t>Índice Analítico</w:t>
      </w:r>
    </w:p>
    <w:p w14:paraId="0B4EA5A9" w14:textId="77777777" w:rsidR="00D311A4" w:rsidRPr="00561CC0" w:rsidRDefault="00D311A4">
      <w:pPr>
        <w:pStyle w:val="CabealhodoSumrio"/>
        <w:rPr>
          <w:rFonts w:ascii="Times New Roman" w:hAnsi="Times New Roman"/>
          <w:color w:val="auto"/>
        </w:rPr>
      </w:pPr>
      <w:r w:rsidRPr="00561CC0">
        <w:rPr>
          <w:rFonts w:ascii="Times New Roman" w:hAnsi="Times New Roman"/>
          <w:color w:val="auto"/>
        </w:rPr>
        <w:t>Conteúdo</w:t>
      </w:r>
    </w:p>
    <w:p w14:paraId="63360A60" w14:textId="77777777" w:rsidR="009F53C2" w:rsidRPr="00561CC0" w:rsidRDefault="002E4019">
      <w:pPr>
        <w:pStyle w:val="Sumrio1"/>
        <w:rPr>
          <w:noProof/>
          <w:snapToGrid/>
          <w:sz w:val="22"/>
          <w:szCs w:val="22"/>
          <w:lang w:val="pt-BR" w:eastAsia="pt-BR"/>
        </w:rPr>
      </w:pPr>
      <w:r w:rsidRPr="00561CC0">
        <w:rPr>
          <w:lang w:val="pt-BR"/>
        </w:rPr>
        <w:fldChar w:fldCharType="begin"/>
      </w:r>
      <w:r w:rsidR="00D311A4" w:rsidRPr="00561CC0">
        <w:rPr>
          <w:lang w:val="pt-BR"/>
        </w:rPr>
        <w:instrText xml:space="preserve"> TOC \o "1-3" \h \z \u </w:instrText>
      </w:r>
      <w:r w:rsidRPr="00561CC0">
        <w:rPr>
          <w:lang w:val="pt-BR"/>
        </w:rPr>
        <w:fldChar w:fldCharType="separate"/>
      </w:r>
      <w:hyperlink w:anchor="_Toc321330753" w:history="1">
        <w:r w:rsidR="009F53C2" w:rsidRPr="00561CC0">
          <w:rPr>
            <w:rStyle w:val="Hyperlink"/>
            <w:noProof/>
            <w:lang w:val="pt-BR"/>
          </w:rPr>
          <w:t>Introdução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_Toc321330753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2B38F7BE" w14:textId="77777777" w:rsidR="009F53C2" w:rsidRPr="00561CC0" w:rsidRDefault="006F2EB4">
      <w:pPr>
        <w:pStyle w:val="Sumrio1"/>
        <w:rPr>
          <w:noProof/>
          <w:snapToGrid/>
          <w:sz w:val="22"/>
          <w:szCs w:val="22"/>
          <w:lang w:val="pt-BR" w:eastAsia="pt-BR"/>
        </w:rPr>
      </w:pPr>
      <w:hyperlink w:anchor="_Toc321330754" w:history="1">
        <w:r w:rsidR="009F53C2" w:rsidRPr="00561CC0">
          <w:rPr>
            <w:rStyle w:val="Hyperlink"/>
            <w:noProof/>
            <w:lang w:val="pt-BR"/>
          </w:rPr>
          <w:t>Mapeamento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_Toc321330754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384F8F5" w14:textId="77777777" w:rsidR="009F53C2" w:rsidRPr="00561CC0" w:rsidRDefault="006F2EB4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5" w:history="1">
        <w:r w:rsidR="009F53C2" w:rsidRPr="00561CC0">
          <w:rPr>
            <w:rStyle w:val="Hyperlink"/>
            <w:noProof/>
            <w:lang w:val="pt-BR"/>
          </w:rPr>
          <w:t>Classe de fronteira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_Toc321330755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5F4FAD0A" w14:textId="77777777" w:rsidR="009F53C2" w:rsidRPr="00561CC0" w:rsidRDefault="006F2EB4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6" w:history="1">
        <w:r w:rsidR="009F53C2" w:rsidRPr="00561CC0">
          <w:rPr>
            <w:rStyle w:val="Hyperlink"/>
            <w:noProof/>
            <w:lang w:val="pt-BR"/>
          </w:rPr>
          <w:t>Classes do tipo Entity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_Toc321330756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0EAE30E7" w14:textId="77777777" w:rsidR="009F53C2" w:rsidRPr="00561CC0" w:rsidRDefault="006F2EB4">
      <w:pPr>
        <w:pStyle w:val="Sumrio2"/>
        <w:rPr>
          <w:noProof/>
          <w:snapToGrid/>
          <w:sz w:val="22"/>
          <w:szCs w:val="22"/>
          <w:lang w:val="pt-BR" w:eastAsia="pt-BR"/>
        </w:rPr>
      </w:pPr>
      <w:hyperlink w:anchor="_Toc321330757" w:history="1">
        <w:r w:rsidR="009F53C2" w:rsidRPr="00561CC0">
          <w:rPr>
            <w:rStyle w:val="Hyperlink"/>
            <w:noProof/>
            <w:lang w:val="pt-BR"/>
          </w:rPr>
          <w:t>Classe do tipo EntityCollection</w:t>
        </w:r>
        <w:r w:rsidR="009F53C2" w:rsidRPr="00561CC0">
          <w:rPr>
            <w:noProof/>
            <w:webHidden/>
          </w:rPr>
          <w:tab/>
        </w:r>
        <w:r w:rsidR="009F53C2" w:rsidRPr="00561CC0">
          <w:rPr>
            <w:noProof/>
            <w:webHidden/>
          </w:rPr>
          <w:fldChar w:fldCharType="begin"/>
        </w:r>
        <w:r w:rsidR="009F53C2" w:rsidRPr="00561CC0">
          <w:rPr>
            <w:noProof/>
            <w:webHidden/>
          </w:rPr>
          <w:instrText xml:space="preserve"> PAGEREF _Toc321330757 \h </w:instrText>
        </w:r>
        <w:r w:rsidR="009F53C2" w:rsidRPr="00561CC0">
          <w:rPr>
            <w:noProof/>
            <w:webHidden/>
          </w:rPr>
        </w:r>
        <w:r w:rsidR="009F53C2" w:rsidRPr="00561CC0">
          <w:rPr>
            <w:noProof/>
            <w:webHidden/>
          </w:rPr>
          <w:fldChar w:fldCharType="separate"/>
        </w:r>
        <w:r w:rsidR="009F53C2" w:rsidRPr="00561CC0">
          <w:rPr>
            <w:noProof/>
            <w:webHidden/>
          </w:rPr>
          <w:t>4</w:t>
        </w:r>
        <w:r w:rsidR="009F53C2" w:rsidRPr="00561CC0">
          <w:rPr>
            <w:noProof/>
            <w:webHidden/>
          </w:rPr>
          <w:fldChar w:fldCharType="end"/>
        </w:r>
      </w:hyperlink>
    </w:p>
    <w:p w14:paraId="4B96C058" w14:textId="77777777" w:rsidR="00D311A4" w:rsidRPr="00561CC0" w:rsidRDefault="002E4019">
      <w:pPr>
        <w:rPr>
          <w:lang w:val="pt-BR"/>
        </w:rPr>
      </w:pPr>
      <w:r w:rsidRPr="00561CC0">
        <w:rPr>
          <w:lang w:val="pt-BR"/>
        </w:rPr>
        <w:fldChar w:fldCharType="end"/>
      </w:r>
    </w:p>
    <w:p w14:paraId="715DD32C" w14:textId="77777777" w:rsidR="00A879E8" w:rsidRPr="00561CC0" w:rsidRDefault="00745B57">
      <w:pPr>
        <w:pStyle w:val="Ttulo"/>
        <w:rPr>
          <w:rFonts w:ascii="Times New Roman" w:hAnsi="Times New Roman"/>
          <w:lang w:val="pt-BR"/>
        </w:rPr>
      </w:pPr>
      <w:r w:rsidRPr="00561CC0">
        <w:rPr>
          <w:rFonts w:ascii="Times New Roman" w:hAnsi="Times New Roman"/>
          <w:lang w:val="pt-BR"/>
        </w:rPr>
        <w:br w:type="page"/>
      </w:r>
      <w:r w:rsidR="004C65BD" w:rsidRPr="00561CC0">
        <w:rPr>
          <w:rFonts w:ascii="Times New Roman" w:hAnsi="Times New Roman"/>
        </w:rPr>
        <w:lastRenderedPageBreak/>
        <w:fldChar w:fldCharType="begin"/>
      </w:r>
      <w:r w:rsidR="004C65BD" w:rsidRPr="00561CC0">
        <w:rPr>
          <w:rFonts w:ascii="Times New Roman" w:hAnsi="Times New Roman"/>
          <w:lang w:val="pt-BR"/>
        </w:rPr>
        <w:instrText xml:space="preserve"> TITLE  \* MERGEFORMAT </w:instrText>
      </w:r>
      <w:r w:rsidR="004C65BD" w:rsidRPr="00561CC0">
        <w:rPr>
          <w:rFonts w:ascii="Times New Roman" w:hAnsi="Times New Roman"/>
        </w:rPr>
        <w:fldChar w:fldCharType="separate"/>
      </w:r>
      <w:r w:rsidR="003E13DD" w:rsidRPr="00561CC0">
        <w:rPr>
          <w:rFonts w:ascii="Times New Roman" w:hAnsi="Times New Roman"/>
          <w:lang w:val="pt-BR"/>
        </w:rPr>
        <w:t>Documento de Arquitetura de Software</w:t>
      </w:r>
      <w:r w:rsidR="004C65BD" w:rsidRPr="00561CC0">
        <w:rPr>
          <w:rFonts w:ascii="Times New Roman" w:hAnsi="Times New Roman"/>
          <w:lang w:val="pt-BR"/>
        </w:rPr>
        <w:fldChar w:fldCharType="end"/>
      </w:r>
      <w:r w:rsidRPr="00561CC0">
        <w:rPr>
          <w:rFonts w:ascii="Times New Roman" w:hAnsi="Times New Roman"/>
          <w:lang w:val="pt-BR"/>
        </w:rPr>
        <w:t xml:space="preserve"> </w:t>
      </w:r>
    </w:p>
    <w:p w14:paraId="377B2BB5" w14:textId="77777777" w:rsidR="00F00C49" w:rsidRPr="00561CC0" w:rsidRDefault="00F00C49" w:rsidP="00F00C49">
      <w:pPr>
        <w:rPr>
          <w:lang w:val="pt-BR"/>
        </w:rPr>
      </w:pPr>
    </w:p>
    <w:p w14:paraId="0B4887D0" w14:textId="77777777" w:rsidR="00F00C49" w:rsidRPr="00561CC0" w:rsidRDefault="00F00C49" w:rsidP="00F00C49">
      <w:pPr>
        <w:rPr>
          <w:lang w:val="pt-BR"/>
        </w:rPr>
      </w:pPr>
    </w:p>
    <w:p w14:paraId="788EEDDB" w14:textId="77777777" w:rsidR="00A879E8" w:rsidRPr="008F6C41" w:rsidRDefault="00745B57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456598586"/>
      <w:bookmarkStart w:id="1" w:name="_Toc18206175"/>
      <w:bookmarkStart w:id="2" w:name="_Toc321330753"/>
      <w:r w:rsidRPr="008F6C41"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1E47ECB6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4850C939" w14:textId="715738E8" w:rsidR="00B9385C" w:rsidRPr="008F6C41" w:rsidRDefault="00B9385C" w:rsidP="00F16A59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456598587"/>
      <w:bookmarkStart w:id="4" w:name="_Toc18206176"/>
      <w:r w:rsidRPr="008F6C41">
        <w:rPr>
          <w:color w:val="000000"/>
        </w:rPr>
        <w:t xml:space="preserve">Esse documento </w:t>
      </w:r>
      <w:r w:rsidR="00722D62" w:rsidRPr="008F6C41">
        <w:rPr>
          <w:color w:val="000000"/>
        </w:rPr>
        <w:t xml:space="preserve">tem como objetivo descrever a visão de implementação do software </w:t>
      </w:r>
      <w:r w:rsidR="00F16A59">
        <w:rPr>
          <w:color w:val="000000"/>
        </w:rPr>
        <w:t>Gestão Animal</w:t>
      </w:r>
      <w:r w:rsidR="00722D62" w:rsidRPr="008F6C41">
        <w:rPr>
          <w:color w:val="000000"/>
        </w:rPr>
        <w:t xml:space="preserve"> e mostrar como foi feito o mapeamento das classes de análise para as classes de projeto</w:t>
      </w:r>
      <w:r w:rsidRPr="008F6C41">
        <w:rPr>
          <w:color w:val="000000"/>
        </w:rPr>
        <w:t>.</w:t>
      </w:r>
    </w:p>
    <w:p w14:paraId="5E447801" w14:textId="77777777" w:rsidR="00F00C49" w:rsidRPr="008F6C41" w:rsidRDefault="00F00C49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5" w:name="_Toc321330754"/>
    </w:p>
    <w:p w14:paraId="03BCB893" w14:textId="77777777" w:rsidR="00722D62" w:rsidRPr="008F6C41" w:rsidRDefault="00722D62" w:rsidP="00722D62">
      <w:pPr>
        <w:pStyle w:val="Ttulo1"/>
        <w:ind w:left="360" w:hanging="360"/>
        <w:rPr>
          <w:rFonts w:ascii="Times New Roman" w:hAnsi="Times New Roman"/>
          <w:lang w:val="pt-BR"/>
        </w:rPr>
      </w:pPr>
      <w:r w:rsidRPr="008F6C41">
        <w:rPr>
          <w:rFonts w:ascii="Times New Roman" w:hAnsi="Times New Roman"/>
          <w:lang w:val="pt-BR"/>
        </w:rPr>
        <w:t>Mapeamento</w:t>
      </w:r>
      <w:bookmarkEnd w:id="5"/>
    </w:p>
    <w:p w14:paraId="7A019CB1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2AE52278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3682C49" w14:textId="77777777" w:rsidR="00722D62" w:rsidRPr="008F6C41" w:rsidRDefault="00722D62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6" w:name="_Toc321330755"/>
      <w:r w:rsidRPr="008F6C41">
        <w:rPr>
          <w:rFonts w:ascii="Times New Roman" w:hAnsi="Times New Roman"/>
          <w:sz w:val="24"/>
          <w:szCs w:val="24"/>
          <w:lang w:val="pt-BR"/>
        </w:rPr>
        <w:t>Classe de fronteira</w:t>
      </w:r>
      <w:bookmarkEnd w:id="6"/>
    </w:p>
    <w:p w14:paraId="3E77CC6E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14EA5E9F" w14:textId="77777777" w:rsidR="00F00C49" w:rsidRPr="008F6C41" w:rsidRDefault="00F00C49" w:rsidP="00F00C49">
      <w:pPr>
        <w:rPr>
          <w:sz w:val="24"/>
          <w:szCs w:val="24"/>
          <w:lang w:val="pt-BR"/>
        </w:rPr>
      </w:pPr>
    </w:p>
    <w:p w14:paraId="7E3CB840" w14:textId="2BE3F06C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8F6C41">
        <w:rPr>
          <w:color w:val="000000"/>
        </w:rPr>
        <w:t xml:space="preserve">Para cada classe de fronteira encontrada é criado um pacote dentro do pacote </w:t>
      </w:r>
      <w:r w:rsidR="00F16A59">
        <w:rPr>
          <w:color w:val="000000"/>
        </w:rPr>
        <w:t>GestaoAnimalWeb</w:t>
      </w:r>
      <w:r w:rsidRPr="008F6C41">
        <w:rPr>
          <w:color w:val="000000"/>
        </w:rPr>
        <w:t xml:space="preserve"> nomeado de acordo com o nome da classe de fronteira</w:t>
      </w:r>
      <w:r w:rsidR="00822F83" w:rsidRPr="008F6C41">
        <w:rPr>
          <w:color w:val="000000"/>
        </w:rPr>
        <w:t xml:space="preserve"> eliminando a parte “Tela</w:t>
      </w:r>
      <w:r w:rsidR="00144E90">
        <w:rPr>
          <w:color w:val="000000"/>
        </w:rPr>
        <w:t>Gerenciar</w:t>
      </w:r>
      <w:r w:rsidR="00822F83" w:rsidRPr="008F6C41">
        <w:rPr>
          <w:color w:val="000000"/>
        </w:rPr>
        <w:t>”</w:t>
      </w:r>
      <w:r w:rsidR="008F6C41" w:rsidRPr="008F6C41">
        <w:rPr>
          <w:color w:val="000000"/>
        </w:rPr>
        <w:t>,</w:t>
      </w:r>
      <w:r w:rsidR="00561CC0" w:rsidRPr="008F6C41">
        <w:rPr>
          <w:color w:val="000000"/>
        </w:rPr>
        <w:t xml:space="preserve"> </w:t>
      </w:r>
      <w:r w:rsidR="00822F83" w:rsidRPr="008F6C41">
        <w:rPr>
          <w:color w:val="000000"/>
        </w:rPr>
        <w:t>caso exista</w:t>
      </w:r>
      <w:r w:rsidRPr="008F6C41">
        <w:rPr>
          <w:color w:val="000000"/>
        </w:rPr>
        <w:t xml:space="preserve">. Dentro desse pacote </w:t>
      </w:r>
      <w:r w:rsidR="00B62EDA">
        <w:rPr>
          <w:color w:val="000000"/>
        </w:rPr>
        <w:t>é chamada uma</w:t>
      </w:r>
      <w:r w:rsidR="00144E90">
        <w:rPr>
          <w:color w:val="000000"/>
        </w:rPr>
        <w:t xml:space="preserve"> classe Controladora.</w:t>
      </w:r>
    </w:p>
    <w:p w14:paraId="7A755BD1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035068C6" w14:textId="77777777" w:rsidR="00F00C49" w:rsidRPr="008F6C41" w:rsidRDefault="00F00C49" w:rsidP="00722D62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3ED0338B" w14:textId="39719465" w:rsidR="009F53C2" w:rsidRPr="008F6C41" w:rsidRDefault="00744F71" w:rsidP="000E5939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B55E2A2" wp14:editId="50F3F101">
                <wp:simplePos x="0" y="0"/>
                <wp:positionH relativeFrom="column">
                  <wp:posOffset>2599690</wp:posOffset>
                </wp:positionH>
                <wp:positionV relativeFrom="paragraph">
                  <wp:posOffset>718820</wp:posOffset>
                </wp:positionV>
                <wp:extent cx="965200" cy="0"/>
                <wp:effectExtent l="0" t="0" r="0" b="0"/>
                <wp:wrapNone/>
                <wp:docPr id="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652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AB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9" o:spid="_x0000_s1026" type="#_x0000_t32" style="position:absolute;margin-left:204.7pt;margin-top:56.6pt;width:76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">
                <v:stroke endarrow="block"/>
              </v:shape>
            </w:pict>
          </mc:Fallback>
        </mc:AlternateContent>
      </w:r>
      <w:r w:rsidRPr="00F16A59">
        <w:rPr>
          <w:noProof/>
          <w:color w:val="000000"/>
        </w:rPr>
        <w:drawing>
          <wp:inline distT="0" distB="0" distL="0" distR="0" wp14:anchorId="613E996B" wp14:editId="23D52517">
            <wp:extent cx="4305300" cy="1428750"/>
            <wp:effectExtent l="0" t="0" r="0" b="0"/>
            <wp:docPr id="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63D81" w14:textId="77777777" w:rsidR="00722D62" w:rsidRPr="008F6C41" w:rsidRDefault="00722D62" w:rsidP="00722D62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 1 – Mapeamento das classes de fronteira</w:t>
      </w:r>
    </w:p>
    <w:p w14:paraId="0B825ED3" w14:textId="77777777" w:rsidR="00F00C49" w:rsidRDefault="00C5398A" w:rsidP="00F00C49">
      <w:pPr>
        <w:rPr>
          <w:b/>
          <w:bCs/>
          <w:sz w:val="24"/>
          <w:szCs w:val="24"/>
          <w:lang w:val="pt-BR"/>
        </w:rPr>
      </w:pPr>
      <w:r w:rsidRPr="00C5398A">
        <w:rPr>
          <w:b/>
          <w:bCs/>
          <w:sz w:val="24"/>
          <w:szCs w:val="24"/>
          <w:lang w:val="pt-BR"/>
        </w:rPr>
        <w:t>Classes de controle</w:t>
      </w:r>
    </w:p>
    <w:p w14:paraId="237C79C7" w14:textId="77777777" w:rsidR="00C5398A" w:rsidRDefault="00C5398A" w:rsidP="00F00C49">
      <w:pPr>
        <w:rPr>
          <w:sz w:val="24"/>
          <w:szCs w:val="24"/>
          <w:lang w:val="pt-BR"/>
        </w:rPr>
      </w:pPr>
    </w:p>
    <w:p w14:paraId="795898D0" w14:textId="77777777" w:rsidR="00C5398A" w:rsidRPr="008F6C41" w:rsidRDefault="00C5398A" w:rsidP="00F00C49">
      <w:pPr>
        <w:rPr>
          <w:sz w:val="24"/>
          <w:szCs w:val="24"/>
          <w:lang w:val="pt-BR"/>
        </w:rPr>
      </w:pPr>
    </w:p>
    <w:p w14:paraId="56EB5561" w14:textId="45E00DAC" w:rsidR="00822F83" w:rsidRPr="008F6C41" w:rsidRDefault="00C5398A" w:rsidP="00830D93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C5398A">
        <w:rPr>
          <w:color w:val="000000"/>
        </w:rPr>
        <w:t>Para cada classe do tipo controle encontrada é criada uma classe  nomeado de acordo com o nome da classe de controle eliminando estereótipo. Adiciona-se o nome “</w:t>
      </w:r>
      <w:r w:rsidR="00C937FD">
        <w:rPr>
          <w:color w:val="000000"/>
        </w:rPr>
        <w:t>Service</w:t>
      </w:r>
      <w:r w:rsidRPr="00C5398A">
        <w:rPr>
          <w:color w:val="000000"/>
        </w:rPr>
        <w:t xml:space="preserve">” no </w:t>
      </w:r>
      <w:r w:rsidR="00C937FD">
        <w:rPr>
          <w:color w:val="000000"/>
        </w:rPr>
        <w:t>final</w:t>
      </w:r>
      <w:r w:rsidRPr="00C5398A">
        <w:rPr>
          <w:color w:val="000000"/>
        </w:rPr>
        <w:t xml:space="preserve"> do nome da classe. A classe é armazenada no pacote </w:t>
      </w:r>
      <w:r w:rsidR="00C937FD">
        <w:rPr>
          <w:color w:val="000000"/>
        </w:rPr>
        <w:t>Service</w:t>
      </w:r>
      <w:r w:rsidRPr="00C5398A">
        <w:rPr>
          <w:color w:val="000000"/>
        </w:rPr>
        <w:t>.  A Figura 2 apresenta um exemplo desse mapeamento.</w:t>
      </w:r>
      <w:r>
        <w:rPr>
          <w:color w:val="000000"/>
        </w:rPr>
        <w:lastRenderedPageBreak/>
        <w:tab/>
      </w:r>
      <w:r w:rsidR="00744F71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7D6AE4" wp14:editId="6FCA7B10">
                <wp:simplePos x="0" y="0"/>
                <wp:positionH relativeFrom="column">
                  <wp:posOffset>2106295</wp:posOffset>
                </wp:positionH>
                <wp:positionV relativeFrom="paragraph">
                  <wp:posOffset>1003300</wp:posOffset>
                </wp:positionV>
                <wp:extent cx="1130300" cy="0"/>
                <wp:effectExtent l="0" t="0" r="0" b="0"/>
                <wp:wrapNone/>
                <wp:docPr id="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03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389411" id="AutoShape 22" o:spid="_x0000_s1026" type="#_x0000_t32" style="position:absolute;margin-left:165.85pt;margin-top:79pt;width:8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">
                <v:stroke endarrow="block"/>
              </v:shape>
            </w:pict>
          </mc:Fallback>
        </mc:AlternateContent>
      </w:r>
      <w:r w:rsidR="00744F71" w:rsidRPr="00C937FD">
        <w:rPr>
          <w:noProof/>
          <w:color w:val="000000"/>
        </w:rPr>
        <w:drawing>
          <wp:inline distT="0" distB="0" distL="0" distR="0" wp14:anchorId="22C5560A" wp14:editId="067FF4E3">
            <wp:extent cx="5105400" cy="1800225"/>
            <wp:effectExtent l="0" t="0" r="0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40C8" w14:textId="74FFEBAD" w:rsidR="00822F83" w:rsidRPr="008F6C41" w:rsidRDefault="00822F83" w:rsidP="00822F83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 w:rsidRPr="008F6C41">
        <w:rPr>
          <w:color w:val="000000"/>
        </w:rPr>
        <w:t>Figura</w:t>
      </w:r>
      <w:r w:rsidR="009F53C2" w:rsidRPr="008F6C41">
        <w:rPr>
          <w:color w:val="000000"/>
        </w:rPr>
        <w:t xml:space="preserve"> 2</w:t>
      </w:r>
      <w:r w:rsidRPr="008F6C41">
        <w:rPr>
          <w:color w:val="000000"/>
        </w:rPr>
        <w:t xml:space="preserve"> – Mapeamento das classes do tipo </w:t>
      </w:r>
      <w:r w:rsidR="00744F71">
        <w:rPr>
          <w:color w:val="000000"/>
        </w:rPr>
        <w:t>Controle</w:t>
      </w:r>
    </w:p>
    <w:p w14:paraId="6BBD0AA0" w14:textId="77777777" w:rsidR="00F00C49" w:rsidRPr="008F6C41" w:rsidRDefault="00F00C49" w:rsidP="00722D62">
      <w:pPr>
        <w:pStyle w:val="Ttulo2"/>
        <w:rPr>
          <w:rFonts w:ascii="Times New Roman" w:hAnsi="Times New Roman"/>
          <w:sz w:val="24"/>
          <w:szCs w:val="24"/>
          <w:lang w:val="pt-BR"/>
        </w:rPr>
      </w:pPr>
      <w:bookmarkStart w:id="7" w:name="_Toc321330757"/>
    </w:p>
    <w:bookmarkEnd w:id="7"/>
    <w:p w14:paraId="4E4D9163" w14:textId="77777777" w:rsidR="00F00C49" w:rsidRDefault="00902C3F" w:rsidP="00F00C49">
      <w:pPr>
        <w:rPr>
          <w:b/>
          <w:bCs/>
          <w:sz w:val="24"/>
          <w:szCs w:val="24"/>
          <w:lang w:val="pt-BR"/>
        </w:rPr>
      </w:pPr>
      <w:r w:rsidRPr="00902C3F">
        <w:rPr>
          <w:b/>
          <w:bCs/>
          <w:sz w:val="24"/>
          <w:szCs w:val="24"/>
          <w:lang w:val="pt-BR"/>
        </w:rPr>
        <w:t>Classes de controle e do tipo Entity</w:t>
      </w:r>
    </w:p>
    <w:p w14:paraId="10CF6726" w14:textId="77777777" w:rsidR="00902C3F" w:rsidRDefault="00902C3F" w:rsidP="00F00C49">
      <w:pPr>
        <w:rPr>
          <w:b/>
          <w:bCs/>
          <w:sz w:val="24"/>
          <w:szCs w:val="24"/>
          <w:lang w:val="pt-BR"/>
        </w:rPr>
      </w:pPr>
    </w:p>
    <w:p w14:paraId="7FB4CAA8" w14:textId="77777777" w:rsidR="00902C3F" w:rsidRPr="008F6C41" w:rsidRDefault="00902C3F" w:rsidP="00F00C49">
      <w:pPr>
        <w:rPr>
          <w:sz w:val="24"/>
          <w:szCs w:val="24"/>
          <w:lang w:val="pt-BR"/>
        </w:rPr>
      </w:pPr>
    </w:p>
    <w:p w14:paraId="55CF9587" w14:textId="14507415" w:rsidR="00954E56" w:rsidRDefault="00954E5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954E56">
        <w:rPr>
          <w:color w:val="000000"/>
        </w:rPr>
        <w:t xml:space="preserve">Para cada classe do tipo Entity encontrada é criada uma classe </w:t>
      </w:r>
      <w:r w:rsidR="00C937FD">
        <w:rPr>
          <w:color w:val="000000"/>
        </w:rPr>
        <w:t xml:space="preserve">nomeada </w:t>
      </w:r>
      <w:r w:rsidRPr="00954E56">
        <w:rPr>
          <w:color w:val="000000"/>
        </w:rPr>
        <w:t xml:space="preserve">de acordo com o nome da classe de entidade eliminando o estereótipo. Adiciona-se o </w:t>
      </w:r>
      <w:r w:rsidR="00C937FD">
        <w:rPr>
          <w:color w:val="000000"/>
        </w:rPr>
        <w:t>método</w:t>
      </w:r>
      <w:r w:rsidRPr="00954E56">
        <w:rPr>
          <w:color w:val="000000"/>
        </w:rPr>
        <w:t xml:space="preserve"> “</w:t>
      </w:r>
      <w:r w:rsidR="00C937FD">
        <w:rPr>
          <w:color w:val="000000"/>
        </w:rPr>
        <w:t>Validar</w:t>
      </w:r>
      <w:r w:rsidRPr="00954E56">
        <w:rPr>
          <w:color w:val="000000"/>
        </w:rPr>
        <w:t>” no</w:t>
      </w:r>
      <w:r w:rsidR="00C937FD">
        <w:rPr>
          <w:color w:val="000000"/>
        </w:rPr>
        <w:t>na classe</w:t>
      </w:r>
      <w:r w:rsidRPr="00954E56">
        <w:rPr>
          <w:color w:val="000000"/>
        </w:rPr>
        <w:t xml:space="preserve">. A classe é armazenada no pacote </w:t>
      </w:r>
      <w:r w:rsidR="00C937FD">
        <w:rPr>
          <w:color w:val="000000"/>
        </w:rPr>
        <w:t>Core</w:t>
      </w:r>
      <w:r w:rsidRPr="00954E56">
        <w:rPr>
          <w:color w:val="000000"/>
        </w:rPr>
        <w:t>. A Figura 3 apresenta um exemplo desse mapeamento.</w:t>
      </w:r>
    </w:p>
    <w:p w14:paraId="17A837AF" w14:textId="7594DF4D" w:rsidR="00954E56" w:rsidRDefault="00744F71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A889E" wp14:editId="02D9B8D8">
                <wp:simplePos x="0" y="0"/>
                <wp:positionH relativeFrom="column">
                  <wp:posOffset>2462530</wp:posOffset>
                </wp:positionH>
                <wp:positionV relativeFrom="paragraph">
                  <wp:posOffset>1299210</wp:posOffset>
                </wp:positionV>
                <wp:extent cx="981710" cy="0"/>
                <wp:effectExtent l="0" t="0" r="0" b="0"/>
                <wp:wrapNone/>
                <wp:docPr id="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81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43901F" id="AutoShape 26" o:spid="_x0000_s1026" type="#_x0000_t32" style="position:absolute;margin-left:193.9pt;margin-top:102.3pt;width:77.3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">
                <v:stroke endarrow="block"/>
              </v:shape>
            </w:pict>
          </mc:Fallback>
        </mc:AlternateContent>
      </w:r>
      <w:r w:rsidRPr="00C937FD">
        <w:rPr>
          <w:noProof/>
          <w:color w:val="000000"/>
        </w:rPr>
        <w:drawing>
          <wp:inline distT="0" distB="0" distL="0" distR="0" wp14:anchorId="539099DD" wp14:editId="1B3A3849">
            <wp:extent cx="4933950" cy="2657475"/>
            <wp:effectExtent l="0" t="0" r="0" b="0"/>
            <wp:docPr id="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CEDAC" w14:textId="1D366D0E" w:rsidR="00B40AB8" w:rsidRDefault="00B40AB8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 w:rsidRPr="00561CC0">
        <w:rPr>
          <w:color w:val="000000"/>
          <w:sz w:val="20"/>
          <w:szCs w:val="20"/>
        </w:rPr>
        <w:t xml:space="preserve">Figura 3 – Mapeamento das classes do tipo </w:t>
      </w:r>
      <w:r w:rsidR="00744F71">
        <w:rPr>
          <w:color w:val="000000"/>
          <w:sz w:val="20"/>
          <w:szCs w:val="20"/>
        </w:rPr>
        <w:t>Entity</w:t>
      </w:r>
    </w:p>
    <w:p w14:paraId="0CE6A2B3" w14:textId="77777777" w:rsidR="00136F06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06FC5DE2" w14:textId="77777777" w:rsidR="00136F06" w:rsidRPr="00561CC0" w:rsidRDefault="00136F06" w:rsidP="00B40AB8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</w:p>
    <w:p w14:paraId="1AAA6B10" w14:textId="77777777" w:rsidR="00136F06" w:rsidRDefault="00136F06" w:rsidP="00136F06">
      <w:pPr>
        <w:rPr>
          <w:b/>
          <w:bCs/>
          <w:sz w:val="24"/>
          <w:szCs w:val="24"/>
          <w:lang w:val="pt-BR"/>
        </w:rPr>
      </w:pPr>
      <w:r w:rsidRPr="00136F06">
        <w:rPr>
          <w:b/>
          <w:bCs/>
          <w:sz w:val="24"/>
          <w:szCs w:val="24"/>
          <w:lang w:val="pt-BR"/>
        </w:rPr>
        <w:t>Classe do tipo EntityCollection</w:t>
      </w:r>
    </w:p>
    <w:p w14:paraId="16DA14FD" w14:textId="77777777" w:rsidR="00136F06" w:rsidRPr="008F6C41" w:rsidRDefault="00136F06" w:rsidP="00136F06">
      <w:pPr>
        <w:rPr>
          <w:sz w:val="24"/>
          <w:szCs w:val="24"/>
          <w:lang w:val="pt-BR"/>
        </w:rPr>
      </w:pPr>
    </w:p>
    <w:p w14:paraId="4763EF06" w14:textId="74F06F5D" w:rsidR="00954E56" w:rsidRDefault="00744F71" w:rsidP="00136F06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>
        <w:rPr>
          <w:color w:val="000000"/>
        </w:rPr>
        <w:t>Todas as classes</w:t>
      </w:r>
      <w:r w:rsidR="00136F06" w:rsidRPr="00136F06">
        <w:rPr>
          <w:color w:val="000000"/>
        </w:rPr>
        <w:t xml:space="preserve"> do tipo EntityCollection </w:t>
      </w:r>
      <w:r>
        <w:rPr>
          <w:color w:val="000000"/>
        </w:rPr>
        <w:t>são substituídas pelo contexto do projeto</w:t>
      </w:r>
      <w:r w:rsidR="00136F06" w:rsidRPr="00136F06">
        <w:rPr>
          <w:color w:val="000000"/>
        </w:rPr>
        <w:t xml:space="preserve">, dentro do pacote </w:t>
      </w:r>
      <w:r>
        <w:rPr>
          <w:color w:val="000000"/>
        </w:rPr>
        <w:t>Core</w:t>
      </w:r>
      <w:r w:rsidR="00136F06" w:rsidRPr="00136F06">
        <w:rPr>
          <w:color w:val="000000"/>
        </w:rPr>
        <w:t>. A Figura 4 apresenta um exemplo desse mapeamento.</w:t>
      </w:r>
    </w:p>
    <w:p w14:paraId="5FD58D19" w14:textId="77777777" w:rsidR="00B40AB8" w:rsidRDefault="00B40AB8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p w14:paraId="1E92E2B5" w14:textId="6CDB0E17" w:rsidR="00382DCB" w:rsidRDefault="00744F71" w:rsidP="00744F71">
      <w:pPr>
        <w:pStyle w:val="NormalWeb"/>
        <w:spacing w:before="0" w:beforeAutospacing="0" w:after="0" w:afterAutospacing="0"/>
        <w:ind w:left="720"/>
        <w:jc w:val="center"/>
        <w:rPr>
          <w:color w:val="000000"/>
        </w:rPr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930494C" wp14:editId="7EF08995">
                <wp:simplePos x="0" y="0"/>
                <wp:positionH relativeFrom="column">
                  <wp:posOffset>2565400</wp:posOffset>
                </wp:positionH>
                <wp:positionV relativeFrom="paragraph">
                  <wp:posOffset>549910</wp:posOffset>
                </wp:positionV>
                <wp:extent cx="1064260" cy="422275"/>
                <wp:effectExtent l="0" t="0" r="0" b="0"/>
                <wp:wrapNone/>
                <wp:docPr id="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64260" cy="422275"/>
                        </a:xfrm>
                        <a:prstGeom prst="rightArrow">
                          <a:avLst>
                            <a:gd name="adj1" fmla="val 50000"/>
                            <a:gd name="adj2" fmla="val 6300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D71FA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11" o:spid="_x0000_s1026" type="#_x0000_t13" style="position:absolute;margin-left:202pt;margin-top:43.3pt;width:83.8pt;height:33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"/>
            </w:pict>
          </mc:Fallback>
        </mc:AlternateContent>
      </w:r>
      <w:r w:rsidRPr="00744F71">
        <w:rPr>
          <w:noProof/>
          <w:color w:val="000000"/>
        </w:rPr>
        <w:drawing>
          <wp:inline distT="0" distB="0" distL="0" distR="0" wp14:anchorId="380C302B" wp14:editId="20052FAC">
            <wp:extent cx="4533900" cy="1504950"/>
            <wp:effectExtent l="0" t="0" r="0" b="0"/>
            <wp:docPr id="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FFF71" w14:textId="77777777" w:rsidR="00136F06" w:rsidRPr="00B9385C" w:rsidRDefault="00136F06" w:rsidP="00136F06">
      <w:pPr>
        <w:pStyle w:val="NormalWeb"/>
        <w:spacing w:before="0" w:beforeAutospacing="0" w:after="0" w:afterAutospacing="0"/>
        <w:ind w:left="72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Figura 4 – Mapeamento das classes do tipo EntityCollection</w:t>
      </w:r>
    </w:p>
    <w:bookmarkEnd w:id="3"/>
    <w:bookmarkEnd w:id="4"/>
    <w:p w14:paraId="74C742AD" w14:textId="77777777" w:rsidR="00136F06" w:rsidRPr="008F6C41" w:rsidRDefault="00136F06" w:rsidP="00B9385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</w:p>
    <w:sectPr w:rsidR="00136F06" w:rsidRPr="008F6C41" w:rsidSect="00A879E8">
      <w:headerReference w:type="default" r:id="rId13"/>
      <w:footerReference w:type="default" r:id="rId14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E867F" w14:textId="77777777" w:rsidR="006F2EB4" w:rsidRDefault="006F2EB4">
      <w:pPr>
        <w:spacing w:line="240" w:lineRule="auto"/>
      </w:pPr>
      <w:r>
        <w:separator/>
      </w:r>
    </w:p>
  </w:endnote>
  <w:endnote w:type="continuationSeparator" w:id="0">
    <w:p w14:paraId="1075937E" w14:textId="77777777" w:rsidR="006F2EB4" w:rsidRDefault="006F2E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879E8" w14:paraId="68A400A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6A9004" w14:textId="77777777" w:rsidR="00A879E8" w:rsidRDefault="00A879E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123B91A" w14:textId="77777777" w:rsidR="00A879E8" w:rsidRDefault="00B9385C" w:rsidP="00B9385C">
          <w:pPr>
            <w:jc w:val="center"/>
          </w:pPr>
          <w:r>
            <w:t xml:space="preserve">Engenharia de Software, </w:t>
          </w:r>
          <w:r w:rsidR="002E4019">
            <w:fldChar w:fldCharType="begin"/>
          </w:r>
          <w:r w:rsidR="00745B57">
            <w:instrText xml:space="preserve"> DATE \@ "yyyy" </w:instrText>
          </w:r>
          <w:r w:rsidR="002E4019">
            <w:fldChar w:fldCharType="separate"/>
          </w:r>
          <w:r w:rsidR="00F16A59">
            <w:rPr>
              <w:noProof/>
            </w:rPr>
            <w:t>2021</w:t>
          </w:r>
          <w:r w:rsidR="002E4019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280F782" w14:textId="77777777" w:rsidR="00A879E8" w:rsidRDefault="00745B57">
          <w:pPr>
            <w:jc w:val="right"/>
          </w:pPr>
          <w:r>
            <w:rPr>
              <w:lang w:val="pt-BR"/>
            </w:rPr>
            <w:t xml:space="preserve">Page </w:t>
          </w:r>
          <w:r w:rsidR="002E4019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2E4019">
            <w:rPr>
              <w:rStyle w:val="Nmerodepgina"/>
              <w:lang w:val="pt-BR"/>
            </w:rPr>
            <w:fldChar w:fldCharType="separate"/>
          </w:r>
          <w:r w:rsidR="00136F06">
            <w:rPr>
              <w:rStyle w:val="Nmerodepgina"/>
              <w:noProof/>
              <w:lang w:val="pt-BR"/>
            </w:rPr>
            <w:t>4</w:t>
          </w:r>
          <w:r w:rsidR="002E4019"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of </w:t>
          </w:r>
          <w:r w:rsidR="006F2EB4">
            <w:fldChar w:fldCharType="begin"/>
          </w:r>
          <w:r w:rsidR="006F2EB4">
            <w:instrText xml:space="preserve"> NUMPAGES  \* MERGEFORMAT </w:instrText>
          </w:r>
          <w:r w:rsidR="006F2EB4">
            <w:fldChar w:fldCharType="separate"/>
          </w:r>
          <w:r w:rsidR="00136F06" w:rsidRPr="00136F06">
            <w:rPr>
              <w:rStyle w:val="Nmerodepgina"/>
              <w:noProof/>
            </w:rPr>
            <w:t>5</w:t>
          </w:r>
          <w:r w:rsidR="006F2EB4">
            <w:rPr>
              <w:rStyle w:val="Nmerodepgina"/>
              <w:noProof/>
            </w:rPr>
            <w:fldChar w:fldCharType="end"/>
          </w:r>
        </w:p>
      </w:tc>
    </w:tr>
  </w:tbl>
  <w:p w14:paraId="76B9087C" w14:textId="77777777" w:rsidR="00A879E8" w:rsidRDefault="00A879E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29EB8" w14:textId="77777777" w:rsidR="006F2EB4" w:rsidRDefault="006F2EB4">
      <w:pPr>
        <w:spacing w:line="240" w:lineRule="auto"/>
      </w:pPr>
      <w:r>
        <w:separator/>
      </w:r>
    </w:p>
  </w:footnote>
  <w:footnote w:type="continuationSeparator" w:id="0">
    <w:p w14:paraId="6B5FF1C0" w14:textId="77777777" w:rsidR="006F2EB4" w:rsidRDefault="006F2E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9B6C9" w14:textId="77777777" w:rsidR="00A879E8" w:rsidRDefault="00A879E8">
    <w:pPr>
      <w:rPr>
        <w:sz w:val="24"/>
        <w:szCs w:val="24"/>
      </w:rPr>
    </w:pPr>
  </w:p>
  <w:p w14:paraId="7AE5F74F" w14:textId="77777777" w:rsidR="00A879E8" w:rsidRDefault="00A879E8">
    <w:pPr>
      <w:pBdr>
        <w:top w:val="single" w:sz="6" w:space="1" w:color="auto"/>
      </w:pBdr>
      <w:rPr>
        <w:sz w:val="24"/>
        <w:szCs w:val="24"/>
      </w:rPr>
    </w:pPr>
  </w:p>
  <w:p w14:paraId="634D9E0A" w14:textId="77777777" w:rsidR="00A879E8" w:rsidRPr="00561CC0" w:rsidRDefault="00B9385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 w:rsidRPr="00561CC0">
      <w:rPr>
        <w:b/>
        <w:bCs/>
        <w:sz w:val="36"/>
        <w:szCs w:val="36"/>
      </w:rPr>
      <w:t>Engenharia de Software 2</w:t>
    </w:r>
  </w:p>
  <w:p w14:paraId="33B4C7B7" w14:textId="77777777" w:rsidR="00A879E8" w:rsidRDefault="00A879E8">
    <w:pPr>
      <w:pBdr>
        <w:bottom w:val="single" w:sz="6" w:space="1" w:color="auto"/>
      </w:pBdr>
      <w:jc w:val="right"/>
      <w:rPr>
        <w:sz w:val="24"/>
        <w:szCs w:val="24"/>
      </w:rPr>
    </w:pPr>
  </w:p>
  <w:p w14:paraId="395E8867" w14:textId="77777777" w:rsidR="00A879E8" w:rsidRDefault="00A879E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879E8" w14:paraId="7182938C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5D0F744" w14:textId="2F270E64" w:rsidR="00A879E8" w:rsidRDefault="00744F71">
          <w:r>
            <w:t>Gestão Animal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CAADA38" w14:textId="77777777" w:rsidR="008F6C41" w:rsidRDefault="00745B57" w:rsidP="008F6C41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</w:t>
          </w:r>
          <w:r w:rsidR="009812E2">
            <w:rPr>
              <w:lang w:val="pt-BR"/>
            </w:rPr>
            <w:t>ersão</w:t>
          </w:r>
          <w:r>
            <w:rPr>
              <w:lang w:val="pt-BR"/>
            </w:rPr>
            <w:t>:</w:t>
          </w:r>
          <w:r w:rsidR="008F6C41">
            <w:t xml:space="preserve"> 1.0</w:t>
          </w:r>
        </w:p>
      </w:tc>
    </w:tr>
    <w:tr w:rsidR="00A879E8" w14:paraId="23184DFD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9634FC8" w14:textId="77777777" w:rsidR="00A879E8" w:rsidRPr="00722D62" w:rsidRDefault="00722D62" w:rsidP="008F6C41">
          <w:pPr>
            <w:rPr>
              <w:lang w:val="pt-BR"/>
            </w:rPr>
          </w:pPr>
          <w:r w:rsidRPr="00722D62">
            <w:rPr>
              <w:lang w:val="pt-BR"/>
            </w:rPr>
            <w:t xml:space="preserve">Guia de </w:t>
          </w:r>
          <w:r w:rsidR="008F6C41">
            <w:rPr>
              <w:lang w:val="pt-BR"/>
            </w:rPr>
            <w:t>A</w:t>
          </w:r>
          <w:r w:rsidRPr="00722D62">
            <w:rPr>
              <w:lang w:val="pt-BR"/>
            </w:rPr>
            <w:t xml:space="preserve">nálise e </w:t>
          </w:r>
          <w:r w:rsidR="008F6C41">
            <w:rPr>
              <w:lang w:val="pt-BR"/>
            </w:rPr>
            <w:t>P</w:t>
          </w:r>
          <w:r w:rsidRPr="00722D62">
            <w:rPr>
              <w:lang w:val="pt-BR"/>
            </w:rPr>
            <w:t>rojeto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1F8711E" w14:textId="77777777" w:rsidR="00A879E8" w:rsidRDefault="00745B57" w:rsidP="008F6C41">
          <w:r w:rsidRPr="00B9385C">
            <w:rPr>
              <w:lang w:val="pt-BR"/>
            </w:rPr>
            <w:t xml:space="preserve">  </w:t>
          </w:r>
          <w:r>
            <w:rPr>
              <w:lang w:val="pt-BR"/>
            </w:rPr>
            <w:t>Date:</w:t>
          </w:r>
          <w:r>
            <w:t xml:space="preserve"> </w:t>
          </w:r>
          <w:r w:rsidR="008F6C41">
            <w:rPr>
              <w:lang w:val="pt-BR"/>
            </w:rPr>
            <w:t>17/07/2013</w:t>
          </w:r>
        </w:p>
      </w:tc>
    </w:tr>
  </w:tbl>
  <w:p w14:paraId="76749E53" w14:textId="77777777" w:rsidR="00A879E8" w:rsidRDefault="00A879E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4567CBC"/>
    <w:multiLevelType w:val="hybridMultilevel"/>
    <w:tmpl w:val="286649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B5F6467"/>
    <w:multiLevelType w:val="hybridMultilevel"/>
    <w:tmpl w:val="3BE05BD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9D70471"/>
    <w:multiLevelType w:val="multilevel"/>
    <w:tmpl w:val="04464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1D297546"/>
    <w:multiLevelType w:val="hybridMultilevel"/>
    <w:tmpl w:val="802EF37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95166E2"/>
    <w:multiLevelType w:val="hybridMultilevel"/>
    <w:tmpl w:val="2CD0AEA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E21CEF"/>
    <w:multiLevelType w:val="hybridMultilevel"/>
    <w:tmpl w:val="637CF0A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51B67BE8"/>
    <w:multiLevelType w:val="hybridMultilevel"/>
    <w:tmpl w:val="F92800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65DB44FC"/>
    <w:multiLevelType w:val="hybridMultilevel"/>
    <w:tmpl w:val="9226654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7"/>
  </w:num>
  <w:num w:numId="4">
    <w:abstractNumId w:val="21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4"/>
  </w:num>
  <w:num w:numId="10">
    <w:abstractNumId w:val="14"/>
  </w:num>
  <w:num w:numId="11">
    <w:abstractNumId w:val="12"/>
  </w:num>
  <w:num w:numId="12">
    <w:abstractNumId w:val="25"/>
  </w:num>
  <w:num w:numId="13">
    <w:abstractNumId w:val="11"/>
  </w:num>
  <w:num w:numId="14">
    <w:abstractNumId w:val="6"/>
  </w:num>
  <w:num w:numId="15">
    <w:abstractNumId w:val="24"/>
  </w:num>
  <w:num w:numId="16">
    <w:abstractNumId w:val="17"/>
  </w:num>
  <w:num w:numId="17">
    <w:abstractNumId w:val="9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10"/>
  </w:num>
  <w:num w:numId="21">
    <w:abstractNumId w:val="23"/>
  </w:num>
  <w:num w:numId="22">
    <w:abstractNumId w:val="20"/>
  </w:num>
  <w:num w:numId="23">
    <w:abstractNumId w:val="5"/>
  </w:num>
  <w:num w:numId="24">
    <w:abstractNumId w:val="22"/>
  </w:num>
  <w:num w:numId="25">
    <w:abstractNumId w:val="8"/>
  </w:num>
  <w:num w:numId="26">
    <w:abstractNumId w:val="3"/>
  </w:num>
  <w:num w:numId="27">
    <w:abstractNumId w:val="18"/>
  </w:num>
  <w:num w:numId="28">
    <w:abstractNumId w:val="16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5C"/>
    <w:rsid w:val="00046249"/>
    <w:rsid w:val="00083A85"/>
    <w:rsid w:val="000E5939"/>
    <w:rsid w:val="00134E40"/>
    <w:rsid w:val="00136F06"/>
    <w:rsid w:val="00144E90"/>
    <w:rsid w:val="002E385F"/>
    <w:rsid w:val="002E4019"/>
    <w:rsid w:val="002F27AB"/>
    <w:rsid w:val="00362FB9"/>
    <w:rsid w:val="00382DCB"/>
    <w:rsid w:val="003B431B"/>
    <w:rsid w:val="003E13DD"/>
    <w:rsid w:val="003E550A"/>
    <w:rsid w:val="004C65BD"/>
    <w:rsid w:val="00561CC0"/>
    <w:rsid w:val="00644CDC"/>
    <w:rsid w:val="006A44B9"/>
    <w:rsid w:val="006E0FB1"/>
    <w:rsid w:val="006F2EB4"/>
    <w:rsid w:val="00722D62"/>
    <w:rsid w:val="00744F71"/>
    <w:rsid w:val="00745B57"/>
    <w:rsid w:val="007C1765"/>
    <w:rsid w:val="007F5968"/>
    <w:rsid w:val="00822F83"/>
    <w:rsid w:val="00830D93"/>
    <w:rsid w:val="008F6C41"/>
    <w:rsid w:val="008F7AD2"/>
    <w:rsid w:val="00902C3F"/>
    <w:rsid w:val="00953971"/>
    <w:rsid w:val="00954E56"/>
    <w:rsid w:val="009812E2"/>
    <w:rsid w:val="009D68E8"/>
    <w:rsid w:val="009F42B2"/>
    <w:rsid w:val="009F53C2"/>
    <w:rsid w:val="009F7E90"/>
    <w:rsid w:val="00A879E8"/>
    <w:rsid w:val="00AA25F3"/>
    <w:rsid w:val="00B40AB8"/>
    <w:rsid w:val="00B62EDA"/>
    <w:rsid w:val="00B9385C"/>
    <w:rsid w:val="00C37ADD"/>
    <w:rsid w:val="00C5398A"/>
    <w:rsid w:val="00C937FD"/>
    <w:rsid w:val="00CC0B5B"/>
    <w:rsid w:val="00D311A4"/>
    <w:rsid w:val="00D7303E"/>
    <w:rsid w:val="00DE28A0"/>
    <w:rsid w:val="00EA423C"/>
    <w:rsid w:val="00EF28B2"/>
    <w:rsid w:val="00F00C49"/>
    <w:rsid w:val="00F03A7E"/>
    <w:rsid w:val="00F16A59"/>
    <w:rsid w:val="00FB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195E40F"/>
  <w15:docId w15:val="{AD20467A-3A03-4182-BEA5-B6C88022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E8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A879E8"/>
    <w:pPr>
      <w:keepNext/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A879E8"/>
    <w:pPr>
      <w:numPr>
        <w:ilvl w:val="1"/>
      </w:numPr>
      <w:ind w:left="720" w:hanging="720"/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A879E8"/>
    <w:pPr>
      <w:numPr>
        <w:ilvl w:val="2"/>
      </w:numPr>
      <w:ind w:left="720" w:hanging="720"/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A879E8"/>
    <w:pPr>
      <w:numPr>
        <w:ilvl w:val="3"/>
      </w:numPr>
      <w:ind w:left="720" w:hanging="720"/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A879E8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A879E8"/>
    <w:p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A879E8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A879E8"/>
    <w:p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A879E8"/>
    <w:p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879E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A879E8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A879E8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A879E8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A879E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A879E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A879E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A879E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A879E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A879E8"/>
  </w:style>
  <w:style w:type="paragraph" w:customStyle="1" w:styleId="Bullet1">
    <w:name w:val="Bullet1"/>
    <w:basedOn w:val="Normal"/>
    <w:rsid w:val="00A879E8"/>
    <w:pPr>
      <w:ind w:left="720" w:hanging="432"/>
    </w:pPr>
  </w:style>
  <w:style w:type="paragraph" w:customStyle="1" w:styleId="Bullet2">
    <w:name w:val="Bullet2"/>
    <w:basedOn w:val="Normal"/>
    <w:rsid w:val="00A879E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A879E8"/>
    <w:pPr>
      <w:keepLines/>
      <w:spacing w:after="120"/>
    </w:pPr>
  </w:style>
  <w:style w:type="paragraph" w:styleId="Corpodetexto">
    <w:name w:val="Body Text"/>
    <w:basedOn w:val="Normal"/>
    <w:semiHidden/>
    <w:rsid w:val="00A879E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A879E8"/>
    <w:pPr>
      <w:shd w:val="clear" w:color="auto" w:fill="000080"/>
    </w:pPr>
  </w:style>
  <w:style w:type="character" w:styleId="Refdenotaderodap">
    <w:name w:val="footnote reference"/>
    <w:semiHidden/>
    <w:rsid w:val="00A879E8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A879E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A879E8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A879E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A879E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879E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A879E8"/>
    <w:pPr>
      <w:ind w:left="600"/>
    </w:pPr>
  </w:style>
  <w:style w:type="paragraph" w:styleId="Sumrio5">
    <w:name w:val="toc 5"/>
    <w:basedOn w:val="Normal"/>
    <w:next w:val="Normal"/>
    <w:autoRedefine/>
    <w:semiHidden/>
    <w:rsid w:val="00A879E8"/>
    <w:pPr>
      <w:ind w:left="800"/>
    </w:pPr>
  </w:style>
  <w:style w:type="paragraph" w:styleId="Sumrio6">
    <w:name w:val="toc 6"/>
    <w:basedOn w:val="Normal"/>
    <w:next w:val="Normal"/>
    <w:autoRedefine/>
    <w:semiHidden/>
    <w:rsid w:val="00A879E8"/>
    <w:pPr>
      <w:ind w:left="1000"/>
    </w:pPr>
  </w:style>
  <w:style w:type="paragraph" w:styleId="Sumrio7">
    <w:name w:val="toc 7"/>
    <w:basedOn w:val="Normal"/>
    <w:next w:val="Normal"/>
    <w:autoRedefine/>
    <w:semiHidden/>
    <w:rsid w:val="00A879E8"/>
    <w:pPr>
      <w:ind w:left="1200"/>
    </w:pPr>
  </w:style>
  <w:style w:type="paragraph" w:styleId="Sumrio8">
    <w:name w:val="toc 8"/>
    <w:basedOn w:val="Normal"/>
    <w:next w:val="Normal"/>
    <w:autoRedefine/>
    <w:semiHidden/>
    <w:rsid w:val="00A879E8"/>
    <w:pPr>
      <w:ind w:left="1400"/>
    </w:pPr>
  </w:style>
  <w:style w:type="paragraph" w:styleId="Sumrio9">
    <w:name w:val="toc 9"/>
    <w:basedOn w:val="Normal"/>
    <w:next w:val="Normal"/>
    <w:autoRedefine/>
    <w:semiHidden/>
    <w:rsid w:val="00A879E8"/>
    <w:pPr>
      <w:ind w:left="1600"/>
    </w:pPr>
  </w:style>
  <w:style w:type="paragraph" w:styleId="Recuodecorpodetexto">
    <w:name w:val="Body Text Indent"/>
    <w:basedOn w:val="Normal"/>
    <w:semiHidden/>
    <w:rsid w:val="00A879E8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A879E8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A879E8"/>
    <w:pPr>
      <w:widowControl/>
      <w:tabs>
        <w:tab w:val="left" w:pos="720"/>
      </w:tabs>
      <w:spacing w:before="120" w:line="240" w:lineRule="auto"/>
      <w:ind w:left="720" w:right="360" w:hanging="720"/>
      <w:jc w:val="both"/>
    </w:pPr>
  </w:style>
  <w:style w:type="paragraph" w:customStyle="1" w:styleId="InfoBlue">
    <w:name w:val="InfoBlue"/>
    <w:basedOn w:val="Normal"/>
    <w:next w:val="Corpodetexto"/>
    <w:autoRedefine/>
    <w:rsid w:val="00B9385C"/>
    <w:pPr>
      <w:spacing w:after="120"/>
      <w:ind w:left="720"/>
    </w:pPr>
    <w:rPr>
      <w:iCs/>
      <w:lang w:val="pt-BR"/>
    </w:rPr>
  </w:style>
  <w:style w:type="character" w:styleId="Hyperlink">
    <w:name w:val="Hyperlink"/>
    <w:uiPriority w:val="99"/>
    <w:rsid w:val="00A879E8"/>
    <w:rPr>
      <w:color w:val="0000FF"/>
      <w:u w:val="single"/>
    </w:rPr>
  </w:style>
  <w:style w:type="character" w:styleId="Forte">
    <w:name w:val="Strong"/>
    <w:qFormat/>
    <w:rsid w:val="00A879E8"/>
    <w:rPr>
      <w:b/>
      <w:bCs/>
    </w:rPr>
  </w:style>
  <w:style w:type="character" w:styleId="HiperlinkVisitado">
    <w:name w:val="FollowedHyperlink"/>
    <w:semiHidden/>
    <w:rsid w:val="00A879E8"/>
    <w:rPr>
      <w:color w:val="800080"/>
      <w:u w:val="single"/>
    </w:rPr>
  </w:style>
  <w:style w:type="character" w:customStyle="1" w:styleId="tw4winNone">
    <w:name w:val="tw4winNone"/>
    <w:basedOn w:val="Fontepargpadro"/>
    <w:rsid w:val="00A879E8"/>
  </w:style>
  <w:style w:type="character" w:customStyle="1" w:styleId="tw4winExternal">
    <w:name w:val="tw4winExternal"/>
    <w:rsid w:val="00A879E8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A879E8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A879E8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A879E8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A879E8"/>
    <w:rPr>
      <w:color w:val="0000FF"/>
    </w:rPr>
  </w:style>
  <w:style w:type="character" w:customStyle="1" w:styleId="tw4winPopup">
    <w:name w:val="tw4winPopup"/>
    <w:rsid w:val="00A879E8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A879E8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A879E8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13D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E13DD"/>
    <w:rPr>
      <w:rFonts w:ascii="Tahoma" w:hAnsi="Tahoma" w:cs="Tahoma"/>
      <w:snapToGrid w:val="0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9385C"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311A4"/>
    <w:pPr>
      <w:keepLines/>
      <w:widowControl/>
      <w:autoSpaceDE/>
      <w:autoSpaceDN/>
      <w:spacing w:before="480" w:after="0" w:line="276" w:lineRule="auto"/>
      <w:ind w:left="0" w:firstLine="0"/>
      <w:outlineLvl w:val="9"/>
    </w:pPr>
    <w:rPr>
      <w:rFonts w:ascii="Cambria" w:hAnsi="Cambria"/>
      <w:snapToGrid/>
      <w:color w:val="365F91"/>
      <w:sz w:val="28"/>
      <w:szCs w:val="2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_sad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85331-EA6D-4B8D-AF25-B7229AD5E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rup_sad.dot</Template>
  <TotalTime>6</TotalTime>
  <Pages>5</Pages>
  <Words>331</Words>
  <Characters>1788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vbox</dc:creator>
  <cp:keywords/>
  <dc:description/>
  <cp:lastModifiedBy>Erick Oliveira</cp:lastModifiedBy>
  <cp:revision>2</cp:revision>
  <dcterms:created xsi:type="dcterms:W3CDTF">2021-01-15T18:12:00Z</dcterms:created>
  <dcterms:modified xsi:type="dcterms:W3CDTF">2021-01-15T18:12:00Z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